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E92DC2">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Pr>
              <w:rPr>
                <w:rFonts w:ascii="Calibri" w:hAnsi="Calibri" w:cs="Calibri"/>
                <w:sz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Pr>
              <w:rPr>
                <w:rFonts w:ascii="Calibri" w:hAnsi="Calibri" w:cs="Calibri"/>
                <w:sz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Pr>
              <w:rPr>
                <w:rFonts w:ascii="Calibri" w:hAnsi="Calibri" w:cs="Calibri"/>
                <w:sz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w:t>
            </w:r>
          </w:p>
          <w:p w:rsidR="007D006F" w:rsidRPr="00FA3D1C" w:rsidRDefault="00D8537B" w:rsidP="00DB03D7">
            <w:pPr>
              <w:rPr>
                <w:rFonts w:ascii="Calibri" w:hAnsi="Calibri" w:cs="Calibri"/>
                <w:sz w:val="22"/>
                <w:szCs w:val="22"/>
              </w:rPr>
            </w:pPr>
            <w:r w:rsidRPr="00FA3D1C">
              <w:rPr>
                <w:rFonts w:ascii="Calibri" w:hAnsi="Calibri" w:cs="Calibri"/>
                <w:sz w:val="22"/>
                <w:szCs w:val="22"/>
              </w:rPr>
              <w:t xml:space="preserve"> </w:t>
            </w:r>
          </w:p>
          <w:p w:rsidR="00BC1B19" w:rsidRPr="006A73EC" w:rsidRDefault="00BC1B19" w:rsidP="007D006F">
            <w:pPr>
              <w:jc w:val="both"/>
              <w:rPr>
                <w:rFonts w:ascii="Calibri" w:hAnsi="Calibri" w:cs="Calibri"/>
                <w:sz w:val="22"/>
                <w:szCs w:val="22"/>
              </w:rPr>
            </w:pPr>
          </w:p>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rFonts w:ascii="Calibri" w:hAnsi="Calibri" w:cs="Calibri"/>
                      <w:b/>
                      <w:bCs/>
                      <w:sz w:val="21"/>
                      <w:szCs w:val="21"/>
                    </w:rPr>
                  </w:pPr>
                  <w:r w:rsidRPr="001B367A">
                    <w:rPr>
                      <w:rFonts w:ascii="Calibri" w:hAnsi="Calibri" w:cs="Calibri"/>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rFonts w:ascii="Calibri" w:hAnsi="Calibri" w:cs="Calibri"/>
                      <w:b/>
                      <w:bCs/>
                      <w:sz w:val="21"/>
                      <w:szCs w:val="21"/>
                    </w:rPr>
                  </w:pPr>
                  <w:r w:rsidRPr="001B367A">
                    <w:rPr>
                      <w:rFonts w:ascii="Calibri" w:hAnsi="Calibri" w:cs="Calibri"/>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rFonts w:ascii="Calibri" w:hAnsi="Calibri" w:cs="Calibri"/>
                      <w:sz w:val="21"/>
                      <w:szCs w:val="21"/>
                    </w:rPr>
                  </w:pPr>
                  <w:r w:rsidRPr="001B367A">
                    <w:rPr>
                      <w:rFonts w:ascii="Calibri" w:hAnsi="Calibri" w:cs="Calibri"/>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rFonts w:ascii="Calibri" w:hAnsi="Calibri" w:cs="Calibri"/>
                      <w:sz w:val="21"/>
                      <w:szCs w:val="21"/>
                    </w:rPr>
                  </w:pPr>
                  <w:r w:rsidRPr="001B367A">
                    <w:rPr>
                      <w:rFonts w:ascii="Calibri" w:hAnsi="Calibri" w:cs="Calibri"/>
                      <w:sz w:val="21"/>
                      <w:szCs w:val="21"/>
                    </w:rPr>
                    <w:t>15.50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Current Price (EGP)</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11.70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Potential Return</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Bloomberg</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Reuters</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MCap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rFonts w:ascii="Calibri" w:hAnsi="Calibri" w:cs="Calibri"/>
                      <w:sz w:val="21"/>
                      <w:szCs w:val="21"/>
                    </w:rPr>
                  </w:pPr>
                  <w:r w:rsidRPr="001B367A">
                    <w:rPr>
                      <w:rFonts w:ascii="Calibri" w:hAnsi="Calibri" w:cs="Calibri"/>
                      <w:sz w:val="21"/>
                      <w:szCs w:val="21"/>
                    </w:rPr>
                    <w:t>Daily Volume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28</w:t>
                  </w:r>
                </w:p>
              </w:tc>
            </w:tr>
          </w:tbl>
          <w:p w:rsidR="00070ED3" w:rsidRDefault="00070ED3" w:rsidP="00A21CC2">
            <w:pPr>
              <w:ind w:right="63"/>
              <w:jc w:val="right"/>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rFonts w:ascii="Calibri" w:hAnsi="Calibri" w:cs="Calibri"/>
                      <w:b/>
                      <w:bCs/>
                      <w:sz w:val="21"/>
                      <w:szCs w:val="21"/>
                    </w:rPr>
                  </w:pPr>
                  <w:r w:rsidRPr="001B367A">
                    <w:rPr>
                      <w:rFonts w:ascii="Calibri" w:hAnsi="Calibri" w:cs="Calibri"/>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rFonts w:ascii="Calibri" w:hAnsi="Calibri" w:cs="Calibri"/>
                      <w:b/>
                      <w:bCs/>
                      <w:sz w:val="21"/>
                      <w:szCs w:val="21"/>
                    </w:rPr>
                  </w:pPr>
                  <w:r w:rsidRPr="001B367A">
                    <w:rPr>
                      <w:rFonts w:ascii="Calibri" w:hAnsi="Calibri" w:cs="Calibri"/>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rFonts w:ascii="Calibri" w:hAnsi="Calibri" w:cs="Calibri"/>
                      <w:sz w:val="21"/>
                      <w:szCs w:val="21"/>
                    </w:rPr>
                  </w:pPr>
                  <w:r w:rsidRPr="001B367A">
                    <w:rPr>
                      <w:rFonts w:ascii="Calibri" w:hAnsi="Calibri" w:cs="Calibri"/>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rFonts w:ascii="Calibri" w:hAnsi="Calibri" w:cs="Calibri"/>
                      <w:sz w:val="21"/>
                      <w:szCs w:val="21"/>
                    </w:rPr>
                  </w:pPr>
                  <w:r w:rsidRPr="001B367A">
                    <w:rPr>
                      <w:rFonts w:ascii="Calibri" w:hAnsi="Calibri" w:cs="Calibri"/>
                      <w:sz w:val="21"/>
                      <w:szCs w:val="21"/>
                    </w:rPr>
                    <w:t>15.50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Current Price (EGP)</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11.70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Potential Return</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Bloomberg</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Reuters</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spacing w:line="240" w:lineRule="exact"/>
                    <w:ind w:right="-17"/>
                    <w:rPr>
                      <w:rFonts w:ascii="Calibri" w:hAnsi="Calibri" w:cs="Calibri"/>
                      <w:sz w:val="21"/>
                      <w:szCs w:val="21"/>
                    </w:rPr>
                  </w:pPr>
                  <w:r w:rsidRPr="001B367A">
                    <w:rPr>
                      <w:rFonts w:ascii="Calibri" w:hAnsi="Calibri" w:cs="Calibri"/>
                      <w:sz w:val="21"/>
                      <w:szCs w:val="21"/>
                    </w:rPr>
                    <w:t>Daily Volume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28</w:t>
                  </w:r>
                </w:p>
              </w:tc>
            </w:tr>
          </w:tbl>
          <w:p w:rsidR="00E92DC2" w:rsidRDefault="00E92DC2" w:rsidP="00A21CC2">
            <w:pPr>
              <w:ind w:right="63"/>
              <w:jc w:val="right"/>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rFonts w:ascii="Calibri" w:hAnsi="Calibri" w:cs="Calibri"/>
                      <w:b/>
                      <w:bCs/>
                      <w:sz w:val="21"/>
                      <w:szCs w:val="21"/>
                    </w:rPr>
                  </w:pPr>
                  <w:r w:rsidRPr="001B367A">
                    <w:rPr>
                      <w:rFonts w:ascii="Calibri" w:hAnsi="Calibri" w:cs="Calibri"/>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rFonts w:ascii="Calibri" w:hAnsi="Calibri" w:cs="Calibri"/>
                      <w:b/>
                      <w:bCs/>
                      <w:sz w:val="21"/>
                      <w:szCs w:val="21"/>
                    </w:rPr>
                  </w:pPr>
                  <w:r w:rsidRPr="001B367A">
                    <w:rPr>
                      <w:rFonts w:ascii="Calibri" w:hAnsi="Calibri" w:cs="Calibri"/>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rFonts w:ascii="Calibri" w:hAnsi="Calibri" w:cs="Calibri"/>
                      <w:sz w:val="21"/>
                      <w:szCs w:val="21"/>
                    </w:rPr>
                  </w:pPr>
                  <w:r w:rsidRPr="001B367A">
                    <w:rPr>
                      <w:rFonts w:ascii="Calibri" w:hAnsi="Calibri" w:cs="Calibri"/>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rFonts w:ascii="Calibri" w:hAnsi="Calibri" w:cs="Calibri"/>
                      <w:sz w:val="21"/>
                      <w:szCs w:val="21"/>
                    </w:rPr>
                  </w:pPr>
                  <w:r w:rsidRPr="001B367A">
                    <w:rPr>
                      <w:rFonts w:ascii="Calibri" w:hAnsi="Calibri" w:cs="Calibri"/>
                      <w:sz w:val="21"/>
                      <w:szCs w:val="21"/>
                    </w:rPr>
                    <w:t>15.50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Current Price (EGP)</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11.70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Potential Return</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Bloomberg</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Reuters</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MCap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rFonts w:ascii="Calibri" w:hAnsi="Calibri" w:cs="Calibri"/>
                      <w:sz w:val="21"/>
                      <w:szCs w:val="21"/>
                    </w:rPr>
                  </w:pPr>
                  <w:r w:rsidRPr="001B367A">
                    <w:rPr>
                      <w:rFonts w:ascii="Calibri" w:hAnsi="Calibri" w:cs="Calibri"/>
                      <w:sz w:val="21"/>
                      <w:szCs w:val="21"/>
                    </w:rPr>
                    <w:t>Daily Volume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28</w:t>
                  </w:r>
                </w:p>
              </w:tc>
            </w:tr>
            <w:tr w:rsidR="00CD3C86" w:rsidRPr="009D581B" w:rsidTr="00CD3C86">
              <w:tc>
                <w:tcPr>
                  <w:tcW w:w="3605" w:type="pct"/>
                  <w:vAlign w:val="center"/>
                </w:tcPr>
                <w:p w:rsidR="00CD3C86" w:rsidRPr="007710A9" w:rsidRDefault="00CD3C86" w:rsidP="002115A6">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c>
                <w:tcPr>
                  <w:tcW w:w="1395" w:type="pct"/>
                  <w:vAlign w:val="center"/>
                </w:tcPr>
                <w:p w:rsidR="00CD3C86" w:rsidRPr="007710A9" w:rsidRDefault="00CD3C86" w:rsidP="002115A6">
                  <w:pPr>
                    <w:spacing w:before="40" w:line="240" w:lineRule="exact"/>
                    <w:ind w:right="-46"/>
                    <w:rPr>
                      <w:rFonts w:ascii="Calibri" w:hAnsi="Calibri" w:cs="Calibri"/>
                      <w:sz w:val="16"/>
                      <w:szCs w:val="16"/>
                    </w:rPr>
                  </w:pPr>
                </w:p>
              </w:tc>
            </w:tr>
          </w:tbl>
          <w:p w:rsidR="00CD3C86" w:rsidRPr="00CD3C86" w:rsidRDefault="00CD3C86" w:rsidP="00CD3C86">
            <w:pPr>
              <w:spacing w:before="40"/>
              <w:rPr>
                <w:rFonts w:ascii="Calibri" w:hAnsi="Calibri" w:cs="Calibri"/>
                <w:szCs w:val="18"/>
              </w:rPr>
            </w:pPr>
          </w:p>
          <w:p w:rsidR="00810BAF" w:rsidRPr="00C8255E" w:rsidRDefault="000D1A73" w:rsidP="00A21CC2">
            <w:pPr>
              <w:ind w:right="63"/>
              <w:jc w:val="right"/>
              <w:rPr>
                <w:rFonts w:ascii="Calibri" w:hAnsi="Calibri" w:cs="Calibri"/>
                <w:b/>
                <w:bCs/>
                <w:sz w:val="24"/>
              </w:rPr>
            </w:pPr>
            <w:r w:rsidRPr="00C8255E">
              <w:rPr>
                <w:rFonts w:ascii="Calibri" w:hAnsi="Calibri" w:cs="Calibri"/>
                <w:b/>
                <w:bCs/>
                <w:sz w:val="24"/>
              </w:rPr>
              <w:t>24 August 2010</w:t>
            </w:r>
          </w:p>
          <w:p w:rsidR="000D1A73" w:rsidRPr="00E92DC2" w:rsidRDefault="000D1A73" w:rsidP="00A21CC2">
            <w:pPr>
              <w:ind w:right="63"/>
              <w:jc w:val="right"/>
              <w:rPr>
                <w:rFonts w:ascii="Calibri" w:hAnsi="Calibri" w:cs="Calibri"/>
                <w:szCs w:val="18"/>
              </w:rPr>
            </w:pPr>
          </w:p>
          <w:p w:rsidR="0019087E" w:rsidRPr="009C5E6A" w:rsidRDefault="0019087E"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971 4 </w:t>
            </w:r>
            <w:r w:rsidRPr="009C5E6A">
              <w:rPr>
                <w:rFonts w:ascii="Calibri" w:hAnsi="Calibri" w:cs="Calibri"/>
                <w:sz w:val="22"/>
                <w:szCs w:val="22"/>
              </w:rPr>
              <w:t>456</w:t>
            </w:r>
            <w:r>
              <w:rPr>
                <w:rFonts w:ascii="Calibri" w:hAnsi="Calibri" w:cs="Calibri"/>
                <w:sz w:val="22"/>
                <w:szCs w:val="22"/>
              </w:rPr>
              <w:t xml:space="preserve"> </w:t>
            </w:r>
            <w:r w:rsidRPr="009C5E6A">
              <w:rPr>
                <w:rFonts w:ascii="Calibri" w:hAnsi="Calibri" w:cs="Calibri"/>
                <w:sz w:val="22"/>
                <w:szCs w:val="22"/>
              </w:rPr>
              <w:t>7890</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contact@hc-si.com</w:t>
            </w:r>
          </w:p>
          <w:p w:rsidR="00A96396" w:rsidRDefault="00A96396" w:rsidP="00A21CC2">
            <w:pPr>
              <w:ind w:right="63"/>
              <w:jc w:val="right"/>
              <w:rPr>
                <w:rFonts w:ascii="Calibri" w:hAnsi="Calibri" w:cs="Calibri"/>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 xml:space="preserve">971 4 </w:t>
            </w:r>
            <w:r w:rsidRPr="009C5E6A">
              <w:rPr>
                <w:rFonts w:ascii="Calibri" w:hAnsi="Calibri" w:cs="Calibri"/>
                <w:sz w:val="22"/>
                <w:szCs w:val="22"/>
              </w:rPr>
              <w:t>456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Pr="00E92DC2" w:rsidRDefault="00A75CE0" w:rsidP="00A21CC2">
            <w:pPr>
              <w:ind w:right="63"/>
              <w:jc w:val="right"/>
              <w:rPr>
                <w:rFonts w:ascii="Calibri" w:hAnsi="Calibri" w:cs="Calibri"/>
                <w:szCs w:val="18"/>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971 4 4</w:t>
            </w:r>
            <w:r w:rsidRPr="009C5E6A">
              <w:rPr>
                <w:rFonts w:ascii="Calibri" w:hAnsi="Calibri" w:cs="Calibri"/>
                <w:sz w:val="22"/>
                <w:szCs w:val="22"/>
              </w:rPr>
              <w:t>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Default="00A75CE0" w:rsidP="00A21CC2">
            <w:pPr>
              <w:ind w:right="63"/>
              <w:jc w:val="right"/>
              <w:rPr>
                <w:rFonts w:ascii="Calibri" w:hAnsi="Calibri" w:cs="Calibri"/>
              </w:rPr>
            </w:pPr>
          </w:p>
          <w:p w:rsidR="00CA6C2C" w:rsidRPr="009C5E6A" w:rsidRDefault="00CA6C2C"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CA6C2C" w:rsidRPr="009C5E6A" w:rsidRDefault="00CA6C2C"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20 2 3355 </w:t>
            </w:r>
            <w:r w:rsidRPr="009C5E6A">
              <w:rPr>
                <w:rFonts w:ascii="Calibri" w:hAnsi="Calibri" w:cs="Calibri"/>
                <w:sz w:val="22"/>
                <w:szCs w:val="22"/>
              </w:rPr>
              <w:t>7890</w:t>
            </w:r>
          </w:p>
          <w:p w:rsidR="00CA6C2C" w:rsidRDefault="00CA6C2C" w:rsidP="00A21CC2">
            <w:pPr>
              <w:ind w:right="63"/>
              <w:jc w:val="right"/>
              <w:rPr>
                <w:rFonts w:ascii="Calibri" w:hAnsi="Calibri" w:cs="Calibri"/>
                <w:sz w:val="22"/>
                <w:szCs w:val="22"/>
              </w:rPr>
            </w:pPr>
            <w:r w:rsidRPr="009C5E6A">
              <w:rPr>
                <w:rFonts w:ascii="Calibri" w:hAnsi="Calibri" w:cs="Calibri"/>
                <w:sz w:val="22"/>
                <w:szCs w:val="22"/>
              </w:rPr>
              <w:t>contact@hc-si.com</w:t>
            </w:r>
          </w:p>
          <w:p w:rsidR="00CA6C2C" w:rsidRPr="008A11A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810BAF" w:rsidRDefault="00810BAF" w:rsidP="001F6D71">
      <w:pPr>
        <w:rPr>
          <w:rFonts w:ascii="Verdana" w:hAnsi="Verdana" w:cs="Calibri"/>
        </w:rPr>
      </w:pPr>
    </w:p>
    <w:p w:rsidR="000C4847" w:rsidRPr="00AA3236" w:rsidRDefault="000C4847" w:rsidP="001F6D71">
      <w:pPr>
        <w:rPr>
          <w:rFonts w:ascii="Verdana" w:hAnsi="Verdana" w:cs="Calibri"/>
        </w:rPr>
      </w:pPr>
    </w:p>
    <w:sectPr w:rsidR="000C4847" w:rsidRPr="00AA3236" w:rsidSect="00B61EF1">
      <w:headerReference w:type="even" r:id="rId8"/>
      <w:headerReference w:type="default" r:id="rId9"/>
      <w:footerReference w:type="even" r:id="rId10"/>
      <w:footerReference w:type="default" r:id="rId11"/>
      <w:headerReference w:type="first" r:id="rId12"/>
      <w:footerReference w:type="first" r:id="rId13"/>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4B5" w:rsidRDefault="00DF74B5">
      <w:r>
        <w:separator/>
      </w:r>
    </w:p>
  </w:endnote>
  <w:endnote w:type="continuationSeparator" w:id="0">
    <w:p w:rsidR="00DF74B5" w:rsidRDefault="00DF74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751" w:rsidRDefault="00FE37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68264E" w:rsidRPr="0068264E" w:rsidRDefault="00524776">
        <w:pPr>
          <w:pStyle w:val="Footer"/>
          <w:jc w:val="right"/>
          <w:rPr>
            <w:rFonts w:ascii="Calibri" w:hAnsi="Calibri"/>
            <w:b/>
            <w:bCs/>
            <w:sz w:val="20"/>
            <w:szCs w:val="20"/>
          </w:rPr>
        </w:pPr>
        <w:r w:rsidRPr="0068264E">
          <w:rPr>
            <w:rFonts w:ascii="Calibri" w:hAnsi="Calibri"/>
            <w:b/>
            <w:bCs/>
            <w:sz w:val="20"/>
            <w:szCs w:val="20"/>
          </w:rPr>
          <w:fldChar w:fldCharType="begin"/>
        </w:r>
        <w:r w:rsidR="0068264E"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FE3751">
          <w:rPr>
            <w:rFonts w:ascii="Calibri" w:hAnsi="Calibri"/>
            <w:b/>
            <w:bCs/>
            <w:noProof/>
            <w:sz w:val="20"/>
            <w:szCs w:val="20"/>
          </w:rPr>
          <w:t>1</w:t>
        </w:r>
        <w:r w:rsidRPr="0068264E">
          <w:rPr>
            <w:rFonts w:ascii="Calibri" w:hAnsi="Calibri"/>
            <w:b/>
            <w:bCs/>
            <w:sz w:val="20"/>
            <w:szCs w:val="20"/>
          </w:rPr>
          <w:fldChar w:fldCharType="end"/>
        </w:r>
      </w:p>
    </w:sdtContent>
  </w:sdt>
  <w:p w:rsidR="009E703A" w:rsidRDefault="009E703A" w:rsidP="009E70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4B5" w:rsidRDefault="00DF74B5">
      <w:r>
        <w:separator/>
      </w:r>
    </w:p>
  </w:footnote>
  <w:footnote w:type="continuationSeparator" w:id="0">
    <w:p w:rsidR="00DF74B5" w:rsidRDefault="00DF74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751" w:rsidRDefault="00FE37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507" w:type="pct"/>
      <w:tblInd w:w="648" w:type="dxa"/>
      <w:tblLayout w:type="fixed"/>
      <w:tblLook w:val="01E0"/>
    </w:tblPr>
    <w:tblGrid>
      <w:gridCol w:w="7561"/>
      <w:gridCol w:w="1801"/>
    </w:tblGrid>
    <w:tr w:rsidR="00AA3CE3" w:rsidTr="003D18B1">
      <w:trPr>
        <w:trHeight w:val="1148"/>
      </w:trPr>
      <w:tc>
        <w:tcPr>
          <w:tcW w:w="403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962" w:type="pct"/>
        </w:tcPr>
        <w:p w:rsidR="00AA3CE3" w:rsidRDefault="00AA3CE3">
          <w:pPr>
            <w:pStyle w:val="Header"/>
          </w:pPr>
          <w:r w:rsidRPr="005A6F66">
            <w:rPr>
              <w:noProof/>
            </w:rPr>
            <w:drawing>
              <wp:inline distT="0" distB="0" distL="0" distR="0">
                <wp:extent cx="1069254" cy="712447"/>
                <wp:effectExtent l="19050" t="0" r="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73420" cy="715223"/>
                        </a:xfrm>
                        <a:prstGeom prst="rect">
                          <a:avLst/>
                        </a:prstGeom>
                        <a:noFill/>
                        <a:ln w="9525">
                          <a:noFill/>
                          <a:miter lim="800000"/>
                          <a:headEnd/>
                          <a:tailEnd/>
                        </a:ln>
                      </pic:spPr>
                    </pic:pic>
                  </a:graphicData>
                </a:graphic>
              </wp:inline>
            </w:drawing>
          </w:r>
        </w:p>
      </w:tc>
    </w:tr>
  </w:tbl>
  <w:p w:rsidR="000A0FC3" w:rsidRDefault="000A0F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5F3FBD" w:rsidRPr="00B37524" w:rsidTr="0035498E">
      <w:trPr>
        <w:trHeight w:val="273"/>
      </w:trPr>
      <w:tc>
        <w:tcPr>
          <w:tcW w:w="1936" w:type="pct"/>
          <w:gridSpan w:val="2"/>
          <w:shd w:val="clear" w:color="auto" w:fill="012362"/>
          <w:vAlign w:val="center"/>
        </w:tcPr>
        <w:p w:rsidR="005F3FBD" w:rsidRPr="00FB1F19" w:rsidRDefault="008E4F33" w:rsidP="009C041A">
          <w:pPr>
            <w:pStyle w:val="iRDepartmentHeader"/>
            <w:rPr>
              <w:rFonts w:ascii="Calibri" w:hAnsi="Calibri" w:cs="Calibri"/>
              <w:b/>
              <w:bCs/>
              <w:sz w:val="20"/>
              <w:szCs w:val="20"/>
            </w:rPr>
          </w:pPr>
          <w:r>
            <w:rPr>
              <w:rFonts w:ascii="Calibri" w:hAnsi="Calibri" w:cs="Calibri"/>
              <w:b/>
              <w:bCs/>
              <w:sz w:val="20"/>
              <w:szCs w:val="20"/>
            </w:rPr>
            <w:t>Sector Note</w:t>
          </w:r>
        </w:p>
      </w:tc>
      <w:tc>
        <w:tcPr>
          <w:tcW w:w="2064" w:type="pct"/>
          <w:shd w:val="clear" w:color="auto" w:fill="012362"/>
          <w:vAlign w:val="bottom"/>
        </w:tcPr>
        <w:p w:rsidR="005F3FBD" w:rsidRPr="00674406" w:rsidRDefault="005F3FBD" w:rsidP="009C041A">
          <w:pPr>
            <w:pStyle w:val="CountrySectorNameHeader"/>
            <w:rPr>
              <w:rFonts w:ascii="Calibri" w:hAnsi="Calibri" w:cs="Calibri"/>
              <w:b/>
              <w:bCs/>
              <w:sz w:val="20"/>
              <w:szCs w:val="20"/>
            </w:rPr>
          </w:pPr>
        </w:p>
      </w:tc>
      <w:tc>
        <w:tcPr>
          <w:tcW w:w="130" w:type="pct"/>
          <w:vMerge w:val="restart"/>
          <w:shd w:val="clear" w:color="auto" w:fill="auto"/>
        </w:tcPr>
        <w:p w:rsidR="005F3FBD" w:rsidRPr="00B37524" w:rsidRDefault="005F3FBD" w:rsidP="0035498E">
          <w:pPr>
            <w:rPr>
              <w:rFonts w:ascii="Calibri" w:hAnsi="Calibri" w:cs="Calibri"/>
              <w:sz w:val="20"/>
              <w:szCs w:val="20"/>
            </w:rPr>
          </w:pPr>
        </w:p>
      </w:tc>
      <w:tc>
        <w:tcPr>
          <w:tcW w:w="870" w:type="pct"/>
          <w:vMerge w:val="restart"/>
          <w:shd w:val="clear" w:color="auto" w:fill="auto"/>
          <w:vAlign w:val="center"/>
        </w:tcPr>
        <w:p w:rsidR="005F3FBD" w:rsidRPr="00B37524" w:rsidRDefault="005F3FBD" w:rsidP="0035498E">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17986" cy="896857"/>
                <wp:effectExtent l="19050" t="0" r="5964" b="0"/>
                <wp:docPr id="1"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17986" cy="896857"/>
                        </a:xfrm>
                        <a:prstGeom prst="rect">
                          <a:avLst/>
                        </a:prstGeom>
                        <a:noFill/>
                      </pic:spPr>
                    </pic:pic>
                  </a:graphicData>
                </a:graphic>
              </wp:inline>
            </w:drawing>
          </w:r>
        </w:p>
      </w:tc>
    </w:tr>
    <w:tr w:rsidR="005F3FBD" w:rsidRPr="00B37524" w:rsidTr="0035498E">
      <w:trPr>
        <w:trHeight w:hRule="exact" w:val="864"/>
      </w:trPr>
      <w:tc>
        <w:tcPr>
          <w:tcW w:w="4000" w:type="pct"/>
          <w:gridSpan w:val="3"/>
          <w:shd w:val="clear" w:color="auto" w:fill="012362"/>
          <w:vAlign w:val="center"/>
        </w:tcPr>
        <w:p w:rsidR="005F3FBD" w:rsidRDefault="005F3FBD" w:rsidP="0035498E">
          <w:pPr>
            <w:pStyle w:val="iRCompanySectorNameHeader"/>
            <w:rPr>
              <w:rFonts w:ascii="Calibri" w:hAnsi="Calibri" w:cs="Calibri"/>
            </w:rPr>
          </w:pPr>
          <w:r>
            <w:rPr>
              <w:rFonts w:ascii="Calibri" w:hAnsi="Calibri" w:cs="Calibri"/>
            </w:rPr>
            <w:t xml:space="preserve">Sector </w:t>
          </w:r>
        </w:p>
        <w:p w:rsidR="005F3FBD" w:rsidRDefault="005F3FBD" w:rsidP="0035498E">
          <w:pPr>
            <w:pStyle w:val="iRCompanySectorNameHeader"/>
            <w:rPr>
              <w:rFonts w:ascii="Calibri" w:hAnsi="Calibri" w:cs="Calibri"/>
            </w:rPr>
          </w:pPr>
        </w:p>
        <w:p w:rsidR="005F3FBD" w:rsidRPr="00B37524" w:rsidRDefault="005F3FBD" w:rsidP="0035498E">
          <w:pPr>
            <w:pStyle w:val="iRCompanySectorNameHeader"/>
            <w:rPr>
              <w:rFonts w:ascii="Calibri" w:hAnsi="Calibri" w:cs="Calibri"/>
              <w:sz w:val="80"/>
              <w:szCs w:val="80"/>
            </w:rPr>
          </w:pPr>
        </w:p>
      </w:tc>
      <w:tc>
        <w:tcPr>
          <w:tcW w:w="130" w:type="pct"/>
          <w:vMerge/>
          <w:shd w:val="clear" w:color="auto" w:fill="auto"/>
        </w:tcPr>
        <w:p w:rsidR="005F3FBD" w:rsidRPr="00B37524" w:rsidRDefault="005F3FBD" w:rsidP="0035498E">
          <w:pPr>
            <w:rPr>
              <w:rFonts w:ascii="Calibri" w:hAnsi="Calibri" w:cs="Calibri"/>
            </w:rPr>
          </w:pPr>
        </w:p>
      </w:tc>
      <w:tc>
        <w:tcPr>
          <w:tcW w:w="870" w:type="pct"/>
          <w:vMerge/>
          <w:shd w:val="clear" w:color="auto" w:fill="auto"/>
        </w:tcPr>
        <w:p w:rsidR="005F3FBD" w:rsidRPr="00B37524" w:rsidRDefault="005F3FBD" w:rsidP="0035498E">
          <w:pPr>
            <w:rPr>
              <w:rFonts w:ascii="Calibri" w:hAnsi="Calibri" w:cs="Calibri"/>
            </w:rPr>
          </w:pPr>
        </w:p>
      </w:tc>
    </w:tr>
    <w:tr w:rsidR="005F3FBD" w:rsidRPr="00B37524" w:rsidTr="005F3FBD">
      <w:trPr>
        <w:trHeight w:hRule="exact" w:val="288"/>
      </w:trPr>
      <w:tc>
        <w:tcPr>
          <w:tcW w:w="1305" w:type="pct"/>
          <w:shd w:val="clear" w:color="auto" w:fill="002060"/>
          <w:vAlign w:val="center"/>
        </w:tcPr>
        <w:p w:rsidR="005F3FBD" w:rsidRPr="00FB1F19" w:rsidRDefault="008E4F33" w:rsidP="0035498E">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center"/>
        </w:tcPr>
        <w:p w:rsidR="005F3FBD" w:rsidRPr="00C70EDA" w:rsidRDefault="008E4F33" w:rsidP="008E4F33">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5F3FBD" w:rsidRPr="00B37524" w:rsidRDefault="005F3FBD" w:rsidP="0035498E">
          <w:pPr>
            <w:rPr>
              <w:rFonts w:ascii="Calibri" w:hAnsi="Calibri" w:cs="Calibri"/>
            </w:rPr>
          </w:pPr>
        </w:p>
      </w:tc>
      <w:tc>
        <w:tcPr>
          <w:tcW w:w="870" w:type="pct"/>
          <w:vMerge/>
          <w:shd w:val="clear" w:color="auto" w:fill="4D6894"/>
          <w:vAlign w:val="center"/>
        </w:tcPr>
        <w:p w:rsidR="005F3FBD" w:rsidRPr="00B37524" w:rsidRDefault="005F3FBD" w:rsidP="0035498E">
          <w:pPr>
            <w:rPr>
              <w:rFonts w:ascii="Calibri" w:hAnsi="Calibri" w:cs="Calibri"/>
            </w:rPr>
          </w:pPr>
        </w:p>
      </w:tc>
    </w:tr>
  </w:tbl>
  <w:p w:rsidR="005F3FBD" w:rsidRDefault="005F3FBD">
    <w:pPr>
      <w:pStyle w:val="Header"/>
    </w:pPr>
  </w:p>
  <w:p w:rsidR="00FE3751" w:rsidRDefault="00FE37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hdrShapeDefaults>
    <o:shapedefaults v:ext="edit" spidmax="97282"/>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B6A69"/>
    <w:rsid w:val="000C4847"/>
    <w:rsid w:val="000D14E3"/>
    <w:rsid w:val="000D1A73"/>
    <w:rsid w:val="000D620E"/>
    <w:rsid w:val="000F2D4F"/>
    <w:rsid w:val="00103DEE"/>
    <w:rsid w:val="00110060"/>
    <w:rsid w:val="001120F5"/>
    <w:rsid w:val="001155D7"/>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367A"/>
    <w:rsid w:val="001B7686"/>
    <w:rsid w:val="001B7EE1"/>
    <w:rsid w:val="001D5E20"/>
    <w:rsid w:val="001E3C35"/>
    <w:rsid w:val="001F1121"/>
    <w:rsid w:val="001F2719"/>
    <w:rsid w:val="001F6D71"/>
    <w:rsid w:val="002030E0"/>
    <w:rsid w:val="002067FA"/>
    <w:rsid w:val="00212C79"/>
    <w:rsid w:val="00244722"/>
    <w:rsid w:val="00250771"/>
    <w:rsid w:val="00251D42"/>
    <w:rsid w:val="00257521"/>
    <w:rsid w:val="0026186B"/>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7EF9"/>
    <w:rsid w:val="00347C64"/>
    <w:rsid w:val="00351DEE"/>
    <w:rsid w:val="003561D4"/>
    <w:rsid w:val="003561DB"/>
    <w:rsid w:val="003574FE"/>
    <w:rsid w:val="00362F0F"/>
    <w:rsid w:val="0038598B"/>
    <w:rsid w:val="00387195"/>
    <w:rsid w:val="00393D6C"/>
    <w:rsid w:val="0039491F"/>
    <w:rsid w:val="003A012B"/>
    <w:rsid w:val="003B1882"/>
    <w:rsid w:val="003C027E"/>
    <w:rsid w:val="003C0901"/>
    <w:rsid w:val="003C3973"/>
    <w:rsid w:val="003D18B1"/>
    <w:rsid w:val="003D4AD5"/>
    <w:rsid w:val="003F2B3E"/>
    <w:rsid w:val="003F3A6C"/>
    <w:rsid w:val="003F400D"/>
    <w:rsid w:val="0041456D"/>
    <w:rsid w:val="00424893"/>
    <w:rsid w:val="00426579"/>
    <w:rsid w:val="00435027"/>
    <w:rsid w:val="00437778"/>
    <w:rsid w:val="004448B6"/>
    <w:rsid w:val="00447AF7"/>
    <w:rsid w:val="00455714"/>
    <w:rsid w:val="00474B90"/>
    <w:rsid w:val="00481BC7"/>
    <w:rsid w:val="004A00EE"/>
    <w:rsid w:val="004A0591"/>
    <w:rsid w:val="004A5773"/>
    <w:rsid w:val="004A6561"/>
    <w:rsid w:val="004C128F"/>
    <w:rsid w:val="004C6120"/>
    <w:rsid w:val="004E3073"/>
    <w:rsid w:val="00520FD2"/>
    <w:rsid w:val="00522BBA"/>
    <w:rsid w:val="005240A8"/>
    <w:rsid w:val="0052477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5F3FBD"/>
    <w:rsid w:val="00603814"/>
    <w:rsid w:val="00616617"/>
    <w:rsid w:val="006205C4"/>
    <w:rsid w:val="00622060"/>
    <w:rsid w:val="00631313"/>
    <w:rsid w:val="00636386"/>
    <w:rsid w:val="00637270"/>
    <w:rsid w:val="006570DE"/>
    <w:rsid w:val="00671B32"/>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42D2"/>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8E4F33"/>
    <w:rsid w:val="00902AC5"/>
    <w:rsid w:val="0091258C"/>
    <w:rsid w:val="0092185F"/>
    <w:rsid w:val="009246CE"/>
    <w:rsid w:val="00926691"/>
    <w:rsid w:val="00927F27"/>
    <w:rsid w:val="00927F44"/>
    <w:rsid w:val="009643BB"/>
    <w:rsid w:val="009655A6"/>
    <w:rsid w:val="009726E3"/>
    <w:rsid w:val="00974D7E"/>
    <w:rsid w:val="00977634"/>
    <w:rsid w:val="00983601"/>
    <w:rsid w:val="00996692"/>
    <w:rsid w:val="00997787"/>
    <w:rsid w:val="009A1AE3"/>
    <w:rsid w:val="009A3515"/>
    <w:rsid w:val="009B200B"/>
    <w:rsid w:val="009B3114"/>
    <w:rsid w:val="009C041A"/>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6615"/>
    <w:rsid w:val="00B03682"/>
    <w:rsid w:val="00B10B31"/>
    <w:rsid w:val="00B10E87"/>
    <w:rsid w:val="00B10F31"/>
    <w:rsid w:val="00B1459A"/>
    <w:rsid w:val="00B153DC"/>
    <w:rsid w:val="00B20A2C"/>
    <w:rsid w:val="00B279FD"/>
    <w:rsid w:val="00B3010D"/>
    <w:rsid w:val="00B35796"/>
    <w:rsid w:val="00B37524"/>
    <w:rsid w:val="00B504D8"/>
    <w:rsid w:val="00B6195E"/>
    <w:rsid w:val="00B61BA6"/>
    <w:rsid w:val="00B61EF1"/>
    <w:rsid w:val="00B66D64"/>
    <w:rsid w:val="00B75415"/>
    <w:rsid w:val="00B81DCD"/>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D3C86"/>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E6195"/>
    <w:rsid w:val="00DF10B1"/>
    <w:rsid w:val="00DF74B5"/>
    <w:rsid w:val="00DF76CB"/>
    <w:rsid w:val="00E04AA5"/>
    <w:rsid w:val="00E2203A"/>
    <w:rsid w:val="00E26B18"/>
    <w:rsid w:val="00E33602"/>
    <w:rsid w:val="00E40F90"/>
    <w:rsid w:val="00E43546"/>
    <w:rsid w:val="00E4471E"/>
    <w:rsid w:val="00E4587A"/>
    <w:rsid w:val="00E53852"/>
    <w:rsid w:val="00E53ED0"/>
    <w:rsid w:val="00E57F33"/>
    <w:rsid w:val="00E6365B"/>
    <w:rsid w:val="00E63CFE"/>
    <w:rsid w:val="00E66791"/>
    <w:rsid w:val="00E75920"/>
    <w:rsid w:val="00E80F09"/>
    <w:rsid w:val="00E92DC2"/>
    <w:rsid w:val="00EA3407"/>
    <w:rsid w:val="00EA5F3C"/>
    <w:rsid w:val="00EB1166"/>
    <w:rsid w:val="00EB443A"/>
    <w:rsid w:val="00EC0122"/>
    <w:rsid w:val="00ED623E"/>
    <w:rsid w:val="00ED77B4"/>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1F19"/>
    <w:rsid w:val="00FB21B7"/>
    <w:rsid w:val="00FC4272"/>
    <w:rsid w:val="00FC7C39"/>
    <w:rsid w:val="00FD67F9"/>
    <w:rsid w:val="00FE3751"/>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2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08F6B-7832-4C79-8F47-C8D898E37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9</cp:revision>
  <cp:lastPrinted>2010-08-26T10:57:00Z</cp:lastPrinted>
  <dcterms:created xsi:type="dcterms:W3CDTF">2010-08-26T11:36:00Z</dcterms:created>
  <dcterms:modified xsi:type="dcterms:W3CDTF">2010-08-29T12:35:00Z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