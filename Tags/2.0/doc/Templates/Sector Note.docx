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E92DC2">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Pr>
              <w:rPr>
                <w:rFonts w:ascii="Calibri" w:hAnsi="Calibri" w:cs="Calibri"/>
                <w:sz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Pr>
              <w:rPr>
                <w:rFonts w:ascii="Calibri" w:hAnsi="Calibri" w:cs="Calibri"/>
                <w:sz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Pr>
              <w:rPr>
                <w:rFonts w:ascii="Calibri" w:hAnsi="Calibri" w:cs="Calibri"/>
                <w:sz w:val="22"/>
              </w:rPr>
            </w:pPr>
          </w:p>
          <w:p w:rsidR="00E75920" w:rsidRPr="002527DB" w:rsidRDefault="00E92DC2" w:rsidP="002527DB">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Some normal text, some normal text, some normal text, some normal text, some normal text, some normal text, some normal text, some normal text, some normal text, some</w:t>
            </w:r>
          </w:p>
        </w:tc>
        <w:tc>
          <w:tcPr>
            <w:tcW w:w="272" w:type="dxa"/>
          </w:tcPr>
          <w:p w:rsidR="00347C64" w:rsidRPr="00AA3236" w:rsidRDefault="00347C64">
            <w:pPr>
              <w:rPr>
                <w:rFonts w:ascii="Verdana" w:hAnsi="Verdana" w:cs="Calibri"/>
              </w:rPr>
            </w:pPr>
          </w:p>
        </w:tc>
        <w:tc>
          <w:tcPr>
            <w:tcW w:w="305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rFonts w:ascii="Calibri" w:hAnsi="Calibri" w:cs="Calibri"/>
                      <w:b/>
                      <w:bCs/>
                      <w:sz w:val="21"/>
                      <w:szCs w:val="21"/>
                    </w:rPr>
                  </w:pPr>
                  <w:r w:rsidRPr="001B367A">
                    <w:rPr>
                      <w:rFonts w:ascii="Calibri" w:hAnsi="Calibri" w:cs="Calibri"/>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rFonts w:ascii="Calibri" w:hAnsi="Calibri" w:cs="Calibri"/>
                      <w:b/>
                      <w:bCs/>
                      <w:sz w:val="21"/>
                      <w:szCs w:val="21"/>
                    </w:rPr>
                  </w:pPr>
                  <w:r w:rsidRPr="001B367A">
                    <w:rPr>
                      <w:rFonts w:ascii="Calibri" w:hAnsi="Calibri" w:cs="Calibri"/>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rFonts w:ascii="Calibri" w:hAnsi="Calibri" w:cs="Calibri"/>
                      <w:sz w:val="21"/>
                      <w:szCs w:val="21"/>
                    </w:rPr>
                  </w:pPr>
                  <w:r w:rsidRPr="001B367A">
                    <w:rPr>
                      <w:rFonts w:ascii="Calibri" w:hAnsi="Calibri" w:cs="Calibri"/>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rFonts w:ascii="Calibri" w:hAnsi="Calibri" w:cs="Calibri"/>
                      <w:sz w:val="21"/>
                      <w:szCs w:val="21"/>
                    </w:rPr>
                  </w:pPr>
                  <w:r w:rsidRPr="001B367A">
                    <w:rPr>
                      <w:rFonts w:ascii="Calibri" w:hAnsi="Calibri" w:cs="Calibri"/>
                      <w:sz w:val="21"/>
                      <w:szCs w:val="21"/>
                    </w:rPr>
                    <w:t>15.50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Current Price (EGP)</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11.70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Potential Return</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Bloomberg</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Reuters</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proofErr w:type="spellStart"/>
                  <w:r w:rsidRPr="001B367A">
                    <w:rPr>
                      <w:rFonts w:ascii="Calibri" w:hAnsi="Calibri" w:cs="Calibri"/>
                      <w:sz w:val="21"/>
                      <w:szCs w:val="21"/>
                    </w:rPr>
                    <w:t>MCap</w:t>
                  </w:r>
                  <w:proofErr w:type="spellEnd"/>
                  <w:r w:rsidRPr="001B367A">
                    <w:rPr>
                      <w:rFonts w:ascii="Calibri" w:hAnsi="Calibri" w:cs="Calibri"/>
                      <w:sz w:val="21"/>
                      <w:szCs w:val="21"/>
                    </w:rPr>
                    <w:t xml:space="preserve"> (</w:t>
                  </w:r>
                  <w:proofErr w:type="spellStart"/>
                  <w:r w:rsidRPr="001B367A">
                    <w:rPr>
                      <w:rFonts w:ascii="Calibri" w:hAnsi="Calibri" w:cs="Calibri"/>
                      <w:sz w:val="21"/>
                      <w:szCs w:val="21"/>
                    </w:rPr>
                    <w:t>USDm</w:t>
                  </w:r>
                  <w:proofErr w:type="spellEnd"/>
                  <w:r w:rsidRPr="001B367A">
                    <w:rPr>
                      <w:rFonts w:ascii="Calibri" w:hAnsi="Calibri" w:cs="Calibri"/>
                      <w:sz w:val="21"/>
                      <w:szCs w:val="21"/>
                    </w:rPr>
                    <w:t>)</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rFonts w:ascii="Calibri" w:hAnsi="Calibri" w:cs="Calibri"/>
                      <w:sz w:val="21"/>
                      <w:szCs w:val="21"/>
                    </w:rPr>
                  </w:pPr>
                  <w:r w:rsidRPr="001B367A">
                    <w:rPr>
                      <w:rFonts w:ascii="Calibri" w:hAnsi="Calibri" w:cs="Calibri"/>
                      <w:sz w:val="21"/>
                      <w:szCs w:val="21"/>
                    </w:rPr>
                    <w:t>Daily Volume (</w:t>
                  </w:r>
                  <w:proofErr w:type="spellStart"/>
                  <w:r w:rsidRPr="001B367A">
                    <w:rPr>
                      <w:rFonts w:ascii="Calibri" w:hAnsi="Calibri" w:cs="Calibri"/>
                      <w:sz w:val="21"/>
                      <w:szCs w:val="21"/>
                    </w:rPr>
                    <w:t>USDm</w:t>
                  </w:r>
                  <w:proofErr w:type="spellEnd"/>
                  <w:r w:rsidRPr="001B367A">
                    <w:rPr>
                      <w:rFonts w:ascii="Calibri" w:hAnsi="Calibri" w:cs="Calibri"/>
                      <w:sz w:val="21"/>
                      <w:szCs w:val="21"/>
                    </w:rPr>
                    <w:t>)</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28</w:t>
                  </w:r>
                </w:p>
              </w:tc>
            </w:tr>
          </w:tbl>
          <w:p w:rsidR="00070ED3" w:rsidRDefault="00070ED3" w:rsidP="00A21CC2">
            <w:pPr>
              <w:ind w:right="63"/>
              <w:jc w:val="right"/>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rFonts w:ascii="Calibri" w:hAnsi="Calibri" w:cs="Calibri"/>
                      <w:b/>
                      <w:bCs/>
                      <w:sz w:val="21"/>
                      <w:szCs w:val="21"/>
                    </w:rPr>
                  </w:pPr>
                  <w:r w:rsidRPr="001B367A">
                    <w:rPr>
                      <w:rFonts w:ascii="Calibri" w:hAnsi="Calibri" w:cs="Calibri"/>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rFonts w:ascii="Calibri" w:hAnsi="Calibri" w:cs="Calibri"/>
                      <w:b/>
                      <w:bCs/>
                      <w:sz w:val="21"/>
                      <w:szCs w:val="21"/>
                    </w:rPr>
                  </w:pPr>
                  <w:r w:rsidRPr="001B367A">
                    <w:rPr>
                      <w:rFonts w:ascii="Calibri" w:hAnsi="Calibri" w:cs="Calibri"/>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rFonts w:ascii="Calibri" w:hAnsi="Calibri" w:cs="Calibri"/>
                      <w:sz w:val="21"/>
                      <w:szCs w:val="21"/>
                    </w:rPr>
                  </w:pPr>
                  <w:r w:rsidRPr="001B367A">
                    <w:rPr>
                      <w:rFonts w:ascii="Calibri" w:hAnsi="Calibri" w:cs="Calibri"/>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rFonts w:ascii="Calibri" w:hAnsi="Calibri" w:cs="Calibri"/>
                      <w:sz w:val="21"/>
                      <w:szCs w:val="21"/>
                    </w:rPr>
                  </w:pPr>
                  <w:r w:rsidRPr="001B367A">
                    <w:rPr>
                      <w:rFonts w:ascii="Calibri" w:hAnsi="Calibri" w:cs="Calibri"/>
                      <w:sz w:val="21"/>
                      <w:szCs w:val="21"/>
                    </w:rPr>
                    <w:t>15.50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Current Price (EGP)</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11.70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Potential Return</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Bloomberg</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Reuters</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spacing w:line="240" w:lineRule="exact"/>
                    <w:ind w:right="-17"/>
                    <w:rPr>
                      <w:rFonts w:ascii="Calibri" w:hAnsi="Calibri" w:cs="Calibri"/>
                      <w:sz w:val="21"/>
                      <w:szCs w:val="21"/>
                    </w:rPr>
                  </w:pPr>
                  <w:r w:rsidRPr="001B367A">
                    <w:rPr>
                      <w:rFonts w:ascii="Calibri" w:hAnsi="Calibri" w:cs="Calibri"/>
                      <w:sz w:val="21"/>
                      <w:szCs w:val="21"/>
                    </w:rPr>
                    <w:t>Daily Volume (</w:t>
                  </w:r>
                  <w:proofErr w:type="spellStart"/>
                  <w:r w:rsidRPr="001B367A">
                    <w:rPr>
                      <w:rFonts w:ascii="Calibri" w:hAnsi="Calibri" w:cs="Calibri"/>
                      <w:sz w:val="21"/>
                      <w:szCs w:val="21"/>
                    </w:rPr>
                    <w:t>USDm</w:t>
                  </w:r>
                  <w:proofErr w:type="spellEnd"/>
                  <w:r w:rsidRPr="001B367A">
                    <w:rPr>
                      <w:rFonts w:ascii="Calibri" w:hAnsi="Calibri" w:cs="Calibri"/>
                      <w:sz w:val="21"/>
                      <w:szCs w:val="21"/>
                    </w:rPr>
                    <w:t>)</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28</w:t>
                  </w:r>
                </w:p>
              </w:tc>
            </w:tr>
          </w:tbl>
          <w:p w:rsidR="00E92DC2" w:rsidRDefault="00E92DC2" w:rsidP="00A21CC2">
            <w:pPr>
              <w:ind w:right="63"/>
              <w:jc w:val="right"/>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rFonts w:ascii="Calibri" w:hAnsi="Calibri" w:cs="Calibri"/>
                      <w:b/>
                      <w:bCs/>
                      <w:sz w:val="21"/>
                      <w:szCs w:val="21"/>
                    </w:rPr>
                  </w:pPr>
                  <w:r w:rsidRPr="001B367A">
                    <w:rPr>
                      <w:rFonts w:ascii="Calibri" w:hAnsi="Calibri" w:cs="Calibri"/>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rFonts w:ascii="Calibri" w:hAnsi="Calibri" w:cs="Calibri"/>
                      <w:b/>
                      <w:bCs/>
                      <w:sz w:val="21"/>
                      <w:szCs w:val="21"/>
                    </w:rPr>
                  </w:pPr>
                  <w:r w:rsidRPr="001B367A">
                    <w:rPr>
                      <w:rFonts w:ascii="Calibri" w:hAnsi="Calibri" w:cs="Calibri"/>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rFonts w:ascii="Calibri" w:hAnsi="Calibri" w:cs="Calibri"/>
                      <w:sz w:val="21"/>
                      <w:szCs w:val="21"/>
                    </w:rPr>
                  </w:pPr>
                  <w:r w:rsidRPr="001B367A">
                    <w:rPr>
                      <w:rFonts w:ascii="Calibri" w:hAnsi="Calibri" w:cs="Calibri"/>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rFonts w:ascii="Calibri" w:hAnsi="Calibri" w:cs="Calibri"/>
                      <w:sz w:val="21"/>
                      <w:szCs w:val="21"/>
                    </w:rPr>
                  </w:pPr>
                  <w:r w:rsidRPr="001B367A">
                    <w:rPr>
                      <w:rFonts w:ascii="Calibri" w:hAnsi="Calibri" w:cs="Calibri"/>
                      <w:sz w:val="21"/>
                      <w:szCs w:val="21"/>
                    </w:rPr>
                    <w:t>15.50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Current Price (EGP)</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11.70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Potential Return</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Bloomberg</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Reuters</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proofErr w:type="spellStart"/>
                  <w:r w:rsidRPr="001B367A">
                    <w:rPr>
                      <w:rFonts w:ascii="Calibri" w:hAnsi="Calibri" w:cs="Calibri"/>
                      <w:sz w:val="21"/>
                      <w:szCs w:val="21"/>
                    </w:rPr>
                    <w:t>MCap</w:t>
                  </w:r>
                  <w:proofErr w:type="spellEnd"/>
                  <w:r w:rsidRPr="001B367A">
                    <w:rPr>
                      <w:rFonts w:ascii="Calibri" w:hAnsi="Calibri" w:cs="Calibri"/>
                      <w:sz w:val="21"/>
                      <w:szCs w:val="21"/>
                    </w:rPr>
                    <w:t xml:space="preserve"> (</w:t>
                  </w:r>
                  <w:proofErr w:type="spellStart"/>
                  <w:r w:rsidRPr="001B367A">
                    <w:rPr>
                      <w:rFonts w:ascii="Calibri" w:hAnsi="Calibri" w:cs="Calibri"/>
                      <w:sz w:val="21"/>
                      <w:szCs w:val="21"/>
                    </w:rPr>
                    <w:t>USDm</w:t>
                  </w:r>
                  <w:proofErr w:type="spellEnd"/>
                  <w:r w:rsidRPr="001B367A">
                    <w:rPr>
                      <w:rFonts w:ascii="Calibri" w:hAnsi="Calibri" w:cs="Calibri"/>
                      <w:sz w:val="21"/>
                      <w:szCs w:val="21"/>
                    </w:rPr>
                    <w:t>)</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rFonts w:ascii="Calibri" w:hAnsi="Calibri" w:cs="Calibri"/>
                      <w:sz w:val="21"/>
                      <w:szCs w:val="21"/>
                    </w:rPr>
                  </w:pPr>
                  <w:r w:rsidRPr="001B367A">
                    <w:rPr>
                      <w:rFonts w:ascii="Calibri" w:hAnsi="Calibri" w:cs="Calibri"/>
                      <w:sz w:val="21"/>
                      <w:szCs w:val="21"/>
                    </w:rPr>
                    <w:t>Daily Volume (</w:t>
                  </w:r>
                  <w:proofErr w:type="spellStart"/>
                  <w:r w:rsidRPr="001B367A">
                    <w:rPr>
                      <w:rFonts w:ascii="Calibri" w:hAnsi="Calibri" w:cs="Calibri"/>
                      <w:sz w:val="21"/>
                      <w:szCs w:val="21"/>
                    </w:rPr>
                    <w:t>USDm</w:t>
                  </w:r>
                  <w:proofErr w:type="spellEnd"/>
                  <w:r w:rsidRPr="001B367A">
                    <w:rPr>
                      <w:rFonts w:ascii="Calibri" w:hAnsi="Calibri" w:cs="Calibri"/>
                      <w:sz w:val="21"/>
                      <w:szCs w:val="21"/>
                    </w:rPr>
                    <w:t>)</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28</w:t>
                  </w:r>
                </w:p>
              </w:tc>
            </w:tr>
            <w:tr w:rsidR="00CD3C86" w:rsidRPr="009D581B" w:rsidTr="00CD3C86">
              <w:tc>
                <w:tcPr>
                  <w:tcW w:w="3605" w:type="pct"/>
                  <w:vAlign w:val="center"/>
                </w:tcPr>
                <w:p w:rsidR="00CD3C86" w:rsidRPr="007710A9" w:rsidRDefault="00CD3C86" w:rsidP="002115A6">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c>
                <w:tcPr>
                  <w:tcW w:w="1395" w:type="pct"/>
                  <w:vAlign w:val="center"/>
                </w:tcPr>
                <w:p w:rsidR="00CD3C86" w:rsidRPr="007710A9" w:rsidRDefault="00CD3C86" w:rsidP="002115A6">
                  <w:pPr>
                    <w:spacing w:before="40" w:line="240" w:lineRule="exact"/>
                    <w:ind w:right="-46"/>
                    <w:rPr>
                      <w:rFonts w:ascii="Calibri" w:hAnsi="Calibri" w:cs="Calibri"/>
                      <w:sz w:val="16"/>
                      <w:szCs w:val="16"/>
                    </w:rPr>
                  </w:pPr>
                </w:p>
              </w:tc>
            </w:tr>
          </w:tbl>
          <w:p w:rsidR="00CD3C86" w:rsidRPr="00CD3C86" w:rsidRDefault="00CD3C86" w:rsidP="00CD3C86">
            <w:pPr>
              <w:spacing w:before="40"/>
              <w:rPr>
                <w:rFonts w:ascii="Calibri" w:hAnsi="Calibri" w:cs="Calibri"/>
                <w:szCs w:val="18"/>
              </w:rPr>
            </w:pPr>
          </w:p>
          <w:p w:rsidR="00810BAF" w:rsidRPr="00C8255E" w:rsidRDefault="000D1A73" w:rsidP="00A21CC2">
            <w:pPr>
              <w:ind w:right="63"/>
              <w:jc w:val="right"/>
              <w:rPr>
                <w:rFonts w:ascii="Calibri" w:hAnsi="Calibri" w:cs="Calibri"/>
                <w:b/>
                <w:bCs/>
                <w:sz w:val="24"/>
              </w:rPr>
            </w:pPr>
            <w:r w:rsidRPr="00C8255E">
              <w:rPr>
                <w:rFonts w:ascii="Calibri" w:hAnsi="Calibri" w:cs="Calibri"/>
                <w:b/>
                <w:bCs/>
                <w:sz w:val="24"/>
              </w:rPr>
              <w:t>24 August 2010</w:t>
            </w:r>
          </w:p>
          <w:p w:rsidR="000D1A73" w:rsidRPr="00E92DC2" w:rsidRDefault="000D1A73" w:rsidP="00A21CC2">
            <w:pPr>
              <w:ind w:right="63"/>
              <w:jc w:val="right"/>
              <w:rPr>
                <w:rFonts w:ascii="Calibri" w:hAnsi="Calibri" w:cs="Calibri"/>
                <w:szCs w:val="18"/>
              </w:rPr>
            </w:pPr>
          </w:p>
          <w:p w:rsidR="0019087E" w:rsidRPr="009C5E6A" w:rsidRDefault="0019087E"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971 4 </w:t>
            </w:r>
            <w:r w:rsidRPr="009C5E6A">
              <w:rPr>
                <w:rFonts w:ascii="Calibri" w:hAnsi="Calibri" w:cs="Calibri"/>
                <w:sz w:val="22"/>
                <w:szCs w:val="22"/>
              </w:rPr>
              <w:t>456</w:t>
            </w:r>
            <w:r>
              <w:rPr>
                <w:rFonts w:ascii="Calibri" w:hAnsi="Calibri" w:cs="Calibri"/>
                <w:sz w:val="22"/>
                <w:szCs w:val="22"/>
              </w:rPr>
              <w:t xml:space="preserve"> </w:t>
            </w:r>
            <w:r w:rsidRPr="009C5E6A">
              <w:rPr>
                <w:rFonts w:ascii="Calibri" w:hAnsi="Calibri" w:cs="Calibri"/>
                <w:sz w:val="22"/>
                <w:szCs w:val="22"/>
              </w:rPr>
              <w:t>7890</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contact@hc-si.com</w:t>
            </w:r>
          </w:p>
          <w:p w:rsidR="00A96396" w:rsidRDefault="00A96396" w:rsidP="00A21CC2">
            <w:pPr>
              <w:ind w:right="63"/>
              <w:jc w:val="right"/>
              <w:rPr>
                <w:rFonts w:ascii="Calibri" w:hAnsi="Calibri" w:cs="Calibri"/>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 xml:space="preserve">971 4 </w:t>
            </w:r>
            <w:r w:rsidRPr="009C5E6A">
              <w:rPr>
                <w:rFonts w:ascii="Calibri" w:hAnsi="Calibri" w:cs="Calibri"/>
                <w:sz w:val="22"/>
                <w:szCs w:val="22"/>
              </w:rPr>
              <w:t>456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Pr="00E92DC2" w:rsidRDefault="00A75CE0" w:rsidP="00A21CC2">
            <w:pPr>
              <w:ind w:right="63"/>
              <w:jc w:val="right"/>
              <w:rPr>
                <w:rFonts w:ascii="Calibri" w:hAnsi="Calibri" w:cs="Calibri"/>
                <w:szCs w:val="18"/>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971 4 4</w:t>
            </w:r>
            <w:r w:rsidRPr="009C5E6A">
              <w:rPr>
                <w:rFonts w:ascii="Calibri" w:hAnsi="Calibri" w:cs="Calibri"/>
                <w:sz w:val="22"/>
                <w:szCs w:val="22"/>
              </w:rPr>
              <w:t>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Default="00A75CE0" w:rsidP="00A21CC2">
            <w:pPr>
              <w:ind w:right="63"/>
              <w:jc w:val="right"/>
              <w:rPr>
                <w:rFonts w:ascii="Calibri" w:hAnsi="Calibri" w:cs="Calibri"/>
              </w:rPr>
            </w:pPr>
          </w:p>
          <w:p w:rsidR="00CA6C2C" w:rsidRPr="009C5E6A" w:rsidRDefault="00CA6C2C"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CA6C2C" w:rsidRPr="009C5E6A" w:rsidRDefault="00CA6C2C"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20 2 3355 </w:t>
            </w:r>
            <w:r w:rsidRPr="009C5E6A">
              <w:rPr>
                <w:rFonts w:ascii="Calibri" w:hAnsi="Calibri" w:cs="Calibri"/>
                <w:sz w:val="22"/>
                <w:szCs w:val="22"/>
              </w:rPr>
              <w:t>7890</w:t>
            </w:r>
          </w:p>
          <w:p w:rsidR="00CA6C2C" w:rsidRDefault="00CA6C2C" w:rsidP="00A21CC2">
            <w:pPr>
              <w:ind w:right="63"/>
              <w:jc w:val="right"/>
              <w:rPr>
                <w:rFonts w:ascii="Calibri" w:hAnsi="Calibri" w:cs="Calibri"/>
                <w:sz w:val="22"/>
                <w:szCs w:val="22"/>
              </w:rPr>
            </w:pPr>
            <w:r w:rsidRPr="009C5E6A">
              <w:rPr>
                <w:rFonts w:ascii="Calibri" w:hAnsi="Calibri" w:cs="Calibri"/>
                <w:sz w:val="22"/>
                <w:szCs w:val="22"/>
              </w:rPr>
              <w:t>contact@hc-si.com</w:t>
            </w:r>
          </w:p>
          <w:p w:rsidR="00CA6C2C" w:rsidRPr="008A11A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0C4847" w:rsidRPr="00AA3236" w:rsidRDefault="000C4847" w:rsidP="002527DB">
      <w:pPr>
        <w:rPr>
          <w:rFonts w:ascii="Verdana" w:hAnsi="Verdana" w:cs="Calibri"/>
        </w:rPr>
      </w:pPr>
    </w:p>
    <w:sectPr w:rsidR="000C4847" w:rsidRPr="00AA3236" w:rsidSect="00B61EF1">
      <w:headerReference w:type="default" r:id="rId8"/>
      <w:footerReference w:type="default" r:id="rId9"/>
      <w:headerReference w:type="first" r:id="rId10"/>
      <w:footerReference w:type="first" r:id="rId1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4B5" w:rsidRDefault="00DF74B5">
      <w:r>
        <w:separator/>
      </w:r>
    </w:p>
  </w:endnote>
  <w:endnote w:type="continuationSeparator" w:id="0">
    <w:p w:rsidR="00DF74B5" w:rsidRDefault="00DF74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68264E" w:rsidRPr="0068264E" w:rsidRDefault="006F5438">
        <w:pPr>
          <w:pStyle w:val="Footer"/>
          <w:jc w:val="right"/>
          <w:rPr>
            <w:rFonts w:ascii="Calibri" w:hAnsi="Calibri"/>
            <w:b/>
            <w:bCs/>
            <w:sz w:val="20"/>
            <w:szCs w:val="20"/>
          </w:rPr>
        </w:pPr>
        <w:r w:rsidRPr="0068264E">
          <w:rPr>
            <w:rFonts w:ascii="Calibri" w:hAnsi="Calibri"/>
            <w:b/>
            <w:bCs/>
            <w:sz w:val="20"/>
            <w:szCs w:val="20"/>
          </w:rPr>
          <w:fldChar w:fldCharType="begin"/>
        </w:r>
        <w:r w:rsidR="0068264E"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2527DB">
          <w:rPr>
            <w:rFonts w:ascii="Calibri" w:hAnsi="Calibri"/>
            <w:b/>
            <w:bCs/>
            <w:noProof/>
            <w:sz w:val="20"/>
            <w:szCs w:val="20"/>
          </w:rPr>
          <w:t>1</w:t>
        </w:r>
        <w:r w:rsidRPr="0068264E">
          <w:rPr>
            <w:rFonts w:ascii="Calibri" w:hAnsi="Calibri"/>
            <w:b/>
            <w:bCs/>
            <w:sz w:val="20"/>
            <w:szCs w:val="20"/>
          </w:rPr>
          <w:fldChar w:fldCharType="end"/>
        </w:r>
      </w:p>
    </w:sdtContent>
  </w:sdt>
  <w:p w:rsidR="009E703A" w:rsidRDefault="009E703A"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4B5" w:rsidRDefault="00DF74B5">
      <w:r>
        <w:separator/>
      </w:r>
    </w:p>
  </w:footnote>
  <w:footnote w:type="continuationSeparator" w:id="0">
    <w:p w:rsidR="00DF74B5" w:rsidRDefault="00DF74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507" w:type="pct"/>
      <w:tblInd w:w="648" w:type="dxa"/>
      <w:tblLayout w:type="fixed"/>
      <w:tblLook w:val="01E0"/>
    </w:tblPr>
    <w:tblGrid>
      <w:gridCol w:w="7561"/>
      <w:gridCol w:w="1801"/>
    </w:tblGrid>
    <w:tr w:rsidR="00AA3CE3" w:rsidTr="003D18B1">
      <w:trPr>
        <w:trHeight w:val="1148"/>
      </w:trPr>
      <w:tc>
        <w:tcPr>
          <w:tcW w:w="403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962" w:type="pct"/>
        </w:tcPr>
        <w:p w:rsidR="00AA3CE3" w:rsidRDefault="00AA3CE3">
          <w:pPr>
            <w:pStyle w:val="Header"/>
          </w:pPr>
          <w:r w:rsidRPr="005A6F66">
            <w:rPr>
              <w:noProof/>
            </w:rPr>
            <w:drawing>
              <wp:inline distT="0" distB="0" distL="0" distR="0">
                <wp:extent cx="1069254" cy="712447"/>
                <wp:effectExtent l="19050" t="0" r="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73420" cy="715223"/>
                        </a:xfrm>
                        <a:prstGeom prst="rect">
                          <a:avLst/>
                        </a:prstGeom>
                        <a:noFill/>
                        <a:ln w="9525">
                          <a:noFill/>
                          <a:miter lim="800000"/>
                          <a:headEnd/>
                          <a:tailEnd/>
                        </a:ln>
                      </pic:spPr>
                    </pic:pic>
                  </a:graphicData>
                </a:graphic>
              </wp:inline>
            </w:drawing>
          </w:r>
        </w:p>
      </w:tc>
    </w:tr>
  </w:tbl>
  <w:p w:rsidR="000A0FC3" w:rsidRDefault="000A0F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5F3FBD" w:rsidRPr="00B37524" w:rsidTr="0035498E">
      <w:trPr>
        <w:trHeight w:val="273"/>
      </w:trPr>
      <w:tc>
        <w:tcPr>
          <w:tcW w:w="1936" w:type="pct"/>
          <w:gridSpan w:val="2"/>
          <w:shd w:val="clear" w:color="auto" w:fill="012362"/>
          <w:vAlign w:val="center"/>
        </w:tcPr>
        <w:p w:rsidR="005F3FBD" w:rsidRPr="00FB1F19" w:rsidRDefault="008E4F33" w:rsidP="009C041A">
          <w:pPr>
            <w:pStyle w:val="iRDepartmentHeader"/>
            <w:rPr>
              <w:rFonts w:ascii="Calibri" w:hAnsi="Calibri" w:cs="Calibri"/>
              <w:b/>
              <w:bCs/>
              <w:sz w:val="20"/>
              <w:szCs w:val="20"/>
            </w:rPr>
          </w:pPr>
          <w:r>
            <w:rPr>
              <w:rFonts w:ascii="Calibri" w:hAnsi="Calibri" w:cs="Calibri"/>
              <w:b/>
              <w:bCs/>
              <w:sz w:val="20"/>
              <w:szCs w:val="20"/>
            </w:rPr>
            <w:t>Sector Note</w:t>
          </w:r>
        </w:p>
      </w:tc>
      <w:tc>
        <w:tcPr>
          <w:tcW w:w="2064" w:type="pct"/>
          <w:shd w:val="clear" w:color="auto" w:fill="012362"/>
          <w:vAlign w:val="bottom"/>
        </w:tcPr>
        <w:p w:rsidR="005F3FBD" w:rsidRPr="00674406" w:rsidRDefault="005F3FBD" w:rsidP="009C041A">
          <w:pPr>
            <w:pStyle w:val="CountrySectorNameHeader"/>
            <w:rPr>
              <w:rFonts w:ascii="Calibri" w:hAnsi="Calibri" w:cs="Calibri"/>
              <w:b/>
              <w:bCs/>
              <w:sz w:val="20"/>
              <w:szCs w:val="20"/>
            </w:rPr>
          </w:pPr>
        </w:p>
      </w:tc>
      <w:tc>
        <w:tcPr>
          <w:tcW w:w="130" w:type="pct"/>
          <w:vMerge w:val="restart"/>
          <w:shd w:val="clear" w:color="auto" w:fill="auto"/>
        </w:tcPr>
        <w:p w:rsidR="005F3FBD" w:rsidRPr="00B37524" w:rsidRDefault="005F3FBD" w:rsidP="0035498E">
          <w:pPr>
            <w:rPr>
              <w:rFonts w:ascii="Calibri" w:hAnsi="Calibri" w:cs="Calibri"/>
              <w:sz w:val="20"/>
              <w:szCs w:val="20"/>
            </w:rPr>
          </w:pPr>
        </w:p>
      </w:tc>
      <w:tc>
        <w:tcPr>
          <w:tcW w:w="870" w:type="pct"/>
          <w:vMerge w:val="restart"/>
          <w:shd w:val="clear" w:color="auto" w:fill="auto"/>
          <w:vAlign w:val="center"/>
        </w:tcPr>
        <w:p w:rsidR="005F3FBD" w:rsidRPr="00B37524" w:rsidRDefault="005F3FBD" w:rsidP="0035498E">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17986" cy="896857"/>
                <wp:effectExtent l="19050" t="0" r="5964" b="0"/>
                <wp:docPr id="1"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17986" cy="896857"/>
                        </a:xfrm>
                        <a:prstGeom prst="rect">
                          <a:avLst/>
                        </a:prstGeom>
                        <a:noFill/>
                      </pic:spPr>
                    </pic:pic>
                  </a:graphicData>
                </a:graphic>
              </wp:inline>
            </w:drawing>
          </w:r>
        </w:p>
      </w:tc>
    </w:tr>
    <w:tr w:rsidR="005F3FBD" w:rsidRPr="00B37524" w:rsidTr="0035498E">
      <w:trPr>
        <w:trHeight w:hRule="exact" w:val="864"/>
      </w:trPr>
      <w:tc>
        <w:tcPr>
          <w:tcW w:w="4000" w:type="pct"/>
          <w:gridSpan w:val="3"/>
          <w:shd w:val="clear" w:color="auto" w:fill="012362"/>
          <w:vAlign w:val="center"/>
        </w:tcPr>
        <w:p w:rsidR="005F3FBD" w:rsidRDefault="005F3FBD" w:rsidP="0035498E">
          <w:pPr>
            <w:pStyle w:val="iRCompanySectorNameHeader"/>
            <w:rPr>
              <w:rFonts w:ascii="Calibri" w:hAnsi="Calibri" w:cs="Calibri"/>
            </w:rPr>
          </w:pPr>
          <w:r>
            <w:rPr>
              <w:rFonts w:ascii="Calibri" w:hAnsi="Calibri" w:cs="Calibri"/>
            </w:rPr>
            <w:t xml:space="preserve">Sector </w:t>
          </w:r>
        </w:p>
        <w:p w:rsidR="005F3FBD" w:rsidRDefault="005F3FBD" w:rsidP="0035498E">
          <w:pPr>
            <w:pStyle w:val="iRCompanySectorNameHeader"/>
            <w:rPr>
              <w:rFonts w:ascii="Calibri" w:hAnsi="Calibri" w:cs="Calibri"/>
            </w:rPr>
          </w:pPr>
        </w:p>
        <w:p w:rsidR="005F3FBD" w:rsidRPr="00B37524" w:rsidRDefault="005F3FBD" w:rsidP="0035498E">
          <w:pPr>
            <w:pStyle w:val="iRCompanySectorNameHeader"/>
            <w:rPr>
              <w:rFonts w:ascii="Calibri" w:hAnsi="Calibri" w:cs="Calibri"/>
              <w:sz w:val="80"/>
              <w:szCs w:val="80"/>
            </w:rPr>
          </w:pPr>
        </w:p>
      </w:tc>
      <w:tc>
        <w:tcPr>
          <w:tcW w:w="130" w:type="pct"/>
          <w:vMerge/>
          <w:shd w:val="clear" w:color="auto" w:fill="auto"/>
        </w:tcPr>
        <w:p w:rsidR="005F3FBD" w:rsidRPr="00B37524" w:rsidRDefault="005F3FBD" w:rsidP="0035498E">
          <w:pPr>
            <w:rPr>
              <w:rFonts w:ascii="Calibri" w:hAnsi="Calibri" w:cs="Calibri"/>
            </w:rPr>
          </w:pPr>
        </w:p>
      </w:tc>
      <w:tc>
        <w:tcPr>
          <w:tcW w:w="870" w:type="pct"/>
          <w:vMerge/>
          <w:shd w:val="clear" w:color="auto" w:fill="auto"/>
        </w:tcPr>
        <w:p w:rsidR="005F3FBD" w:rsidRPr="00B37524" w:rsidRDefault="005F3FBD" w:rsidP="0035498E">
          <w:pPr>
            <w:rPr>
              <w:rFonts w:ascii="Calibri" w:hAnsi="Calibri" w:cs="Calibri"/>
            </w:rPr>
          </w:pPr>
        </w:p>
      </w:tc>
    </w:tr>
    <w:tr w:rsidR="005F3FBD" w:rsidRPr="00B37524" w:rsidTr="005F3FBD">
      <w:trPr>
        <w:trHeight w:hRule="exact" w:val="288"/>
      </w:trPr>
      <w:tc>
        <w:tcPr>
          <w:tcW w:w="1305" w:type="pct"/>
          <w:shd w:val="clear" w:color="auto" w:fill="002060"/>
          <w:vAlign w:val="center"/>
        </w:tcPr>
        <w:p w:rsidR="005F3FBD" w:rsidRPr="00FB1F19" w:rsidRDefault="008E4F33" w:rsidP="0035498E">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center"/>
        </w:tcPr>
        <w:p w:rsidR="005F3FBD" w:rsidRPr="00C70EDA" w:rsidRDefault="008E4F33" w:rsidP="008E4F33">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5F3FBD" w:rsidRPr="00B37524" w:rsidRDefault="005F3FBD" w:rsidP="0035498E">
          <w:pPr>
            <w:rPr>
              <w:rFonts w:ascii="Calibri" w:hAnsi="Calibri" w:cs="Calibri"/>
            </w:rPr>
          </w:pPr>
        </w:p>
      </w:tc>
      <w:tc>
        <w:tcPr>
          <w:tcW w:w="870" w:type="pct"/>
          <w:vMerge/>
          <w:shd w:val="clear" w:color="auto" w:fill="4D6894"/>
          <w:vAlign w:val="center"/>
        </w:tcPr>
        <w:p w:rsidR="005F3FBD" w:rsidRPr="00B37524" w:rsidRDefault="005F3FBD" w:rsidP="0035498E">
          <w:pPr>
            <w:rPr>
              <w:rFonts w:ascii="Calibri" w:hAnsi="Calibri" w:cs="Calibri"/>
            </w:rPr>
          </w:pPr>
        </w:p>
      </w:tc>
    </w:tr>
  </w:tbl>
  <w:p w:rsidR="005F3FBD" w:rsidRPr="002527DB" w:rsidRDefault="005F3FBD">
    <w:pPr>
      <w:pStyle w:val="Header"/>
      <w:rPr>
        <w:rFonts w:ascii="Calibri" w:hAnsi="Calibri" w:cs="Calibri"/>
      </w:rPr>
    </w:pPr>
  </w:p>
  <w:p w:rsidR="00FE3751" w:rsidRPr="002527DB" w:rsidRDefault="00FE3751">
    <w:pPr>
      <w:pStyle w:val="Header"/>
      <w:rPr>
        <w:rFonts w:ascii="Calibri" w:hAnsi="Calibri" w:cs="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B6A69"/>
    <w:rsid w:val="000C4847"/>
    <w:rsid w:val="000D14E3"/>
    <w:rsid w:val="000D1A73"/>
    <w:rsid w:val="000D620E"/>
    <w:rsid w:val="000F2D4F"/>
    <w:rsid w:val="00103DEE"/>
    <w:rsid w:val="00110060"/>
    <w:rsid w:val="001120F5"/>
    <w:rsid w:val="001155D7"/>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367A"/>
    <w:rsid w:val="001B7686"/>
    <w:rsid w:val="001B7EE1"/>
    <w:rsid w:val="001D5E20"/>
    <w:rsid w:val="001E3C35"/>
    <w:rsid w:val="001F1121"/>
    <w:rsid w:val="001F2719"/>
    <w:rsid w:val="001F6D71"/>
    <w:rsid w:val="002030E0"/>
    <w:rsid w:val="002067FA"/>
    <w:rsid w:val="00212C79"/>
    <w:rsid w:val="00244722"/>
    <w:rsid w:val="00250771"/>
    <w:rsid w:val="00251D42"/>
    <w:rsid w:val="002527DB"/>
    <w:rsid w:val="00257521"/>
    <w:rsid w:val="0026186B"/>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7EF9"/>
    <w:rsid w:val="00347C64"/>
    <w:rsid w:val="00351DEE"/>
    <w:rsid w:val="003561D4"/>
    <w:rsid w:val="003561DB"/>
    <w:rsid w:val="003574FE"/>
    <w:rsid w:val="00362F0F"/>
    <w:rsid w:val="0038598B"/>
    <w:rsid w:val="00387195"/>
    <w:rsid w:val="00393D6C"/>
    <w:rsid w:val="0039491F"/>
    <w:rsid w:val="003A012B"/>
    <w:rsid w:val="003B1882"/>
    <w:rsid w:val="003C027E"/>
    <w:rsid w:val="003C0901"/>
    <w:rsid w:val="003C3973"/>
    <w:rsid w:val="003D18B1"/>
    <w:rsid w:val="003D4AD5"/>
    <w:rsid w:val="003F2B3E"/>
    <w:rsid w:val="003F3A6C"/>
    <w:rsid w:val="003F400D"/>
    <w:rsid w:val="0041456D"/>
    <w:rsid w:val="00424893"/>
    <w:rsid w:val="00426579"/>
    <w:rsid w:val="00435027"/>
    <w:rsid w:val="00437778"/>
    <w:rsid w:val="004448B6"/>
    <w:rsid w:val="00447AF7"/>
    <w:rsid w:val="00455714"/>
    <w:rsid w:val="00474B90"/>
    <w:rsid w:val="00481BC7"/>
    <w:rsid w:val="004A00EE"/>
    <w:rsid w:val="004A0591"/>
    <w:rsid w:val="004A5773"/>
    <w:rsid w:val="004A6561"/>
    <w:rsid w:val="004C128F"/>
    <w:rsid w:val="004C6120"/>
    <w:rsid w:val="004E3073"/>
    <w:rsid w:val="00520FD2"/>
    <w:rsid w:val="00522BBA"/>
    <w:rsid w:val="005240A8"/>
    <w:rsid w:val="0052477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5F3FBD"/>
    <w:rsid w:val="00603814"/>
    <w:rsid w:val="00616617"/>
    <w:rsid w:val="006205C4"/>
    <w:rsid w:val="00622060"/>
    <w:rsid w:val="00631313"/>
    <w:rsid w:val="00636386"/>
    <w:rsid w:val="00637270"/>
    <w:rsid w:val="006570DE"/>
    <w:rsid w:val="00671B32"/>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6F5438"/>
    <w:rsid w:val="007045AD"/>
    <w:rsid w:val="007062BE"/>
    <w:rsid w:val="0071706C"/>
    <w:rsid w:val="00717F6E"/>
    <w:rsid w:val="00725671"/>
    <w:rsid w:val="0073524B"/>
    <w:rsid w:val="00740261"/>
    <w:rsid w:val="00744484"/>
    <w:rsid w:val="00753667"/>
    <w:rsid w:val="0075463E"/>
    <w:rsid w:val="007710A9"/>
    <w:rsid w:val="007742D2"/>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8E4F33"/>
    <w:rsid w:val="00902AC5"/>
    <w:rsid w:val="0091258C"/>
    <w:rsid w:val="0092185F"/>
    <w:rsid w:val="009246CE"/>
    <w:rsid w:val="00926691"/>
    <w:rsid w:val="00927F27"/>
    <w:rsid w:val="00927F44"/>
    <w:rsid w:val="009643BB"/>
    <w:rsid w:val="009655A6"/>
    <w:rsid w:val="009726E3"/>
    <w:rsid w:val="00974D7E"/>
    <w:rsid w:val="00977634"/>
    <w:rsid w:val="00983601"/>
    <w:rsid w:val="00996692"/>
    <w:rsid w:val="00997787"/>
    <w:rsid w:val="009A1AE3"/>
    <w:rsid w:val="009A3515"/>
    <w:rsid w:val="009B200B"/>
    <w:rsid w:val="009B3114"/>
    <w:rsid w:val="009C041A"/>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6615"/>
    <w:rsid w:val="00B03682"/>
    <w:rsid w:val="00B10B31"/>
    <w:rsid w:val="00B10E87"/>
    <w:rsid w:val="00B10F31"/>
    <w:rsid w:val="00B1459A"/>
    <w:rsid w:val="00B153DC"/>
    <w:rsid w:val="00B20A2C"/>
    <w:rsid w:val="00B279FD"/>
    <w:rsid w:val="00B3010D"/>
    <w:rsid w:val="00B35796"/>
    <w:rsid w:val="00B37524"/>
    <w:rsid w:val="00B504D8"/>
    <w:rsid w:val="00B6195E"/>
    <w:rsid w:val="00B61BA6"/>
    <w:rsid w:val="00B61EF1"/>
    <w:rsid w:val="00B66D64"/>
    <w:rsid w:val="00B75415"/>
    <w:rsid w:val="00B81DCD"/>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D3C86"/>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E6195"/>
    <w:rsid w:val="00DF10B1"/>
    <w:rsid w:val="00DF74B5"/>
    <w:rsid w:val="00DF76CB"/>
    <w:rsid w:val="00E04AA5"/>
    <w:rsid w:val="00E2203A"/>
    <w:rsid w:val="00E26B18"/>
    <w:rsid w:val="00E33602"/>
    <w:rsid w:val="00E40F90"/>
    <w:rsid w:val="00E43546"/>
    <w:rsid w:val="00E4471E"/>
    <w:rsid w:val="00E4587A"/>
    <w:rsid w:val="00E53852"/>
    <w:rsid w:val="00E53ED0"/>
    <w:rsid w:val="00E57F33"/>
    <w:rsid w:val="00E6365B"/>
    <w:rsid w:val="00E63CFE"/>
    <w:rsid w:val="00E66791"/>
    <w:rsid w:val="00E75920"/>
    <w:rsid w:val="00E80F09"/>
    <w:rsid w:val="00E92DC2"/>
    <w:rsid w:val="00EA3407"/>
    <w:rsid w:val="00EA5F3C"/>
    <w:rsid w:val="00EB1166"/>
    <w:rsid w:val="00EB443A"/>
    <w:rsid w:val="00EC0122"/>
    <w:rsid w:val="00ED623E"/>
    <w:rsid w:val="00ED77B4"/>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1F19"/>
    <w:rsid w:val="00FB21B7"/>
    <w:rsid w:val="00FC4272"/>
    <w:rsid w:val="00FC7C39"/>
    <w:rsid w:val="00FD67F9"/>
    <w:rsid w:val="00FE3751"/>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B9A79-AEAA-4DD6-93F8-4FFB3BF0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11</TotalTime>
  <Pages>2</Pages>
  <Words>398</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10</cp:revision>
  <cp:lastPrinted>2010-08-26T10:57:00Z</cp:lastPrinted>
  <dcterms:created xsi:type="dcterms:W3CDTF">2010-08-26T11:36:00Z</dcterms:created>
  <dcterms:modified xsi:type="dcterms:W3CDTF">2010-09-07T12:06:00Z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